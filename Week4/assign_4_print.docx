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!************************************************************************</w:t>
      </w:r>
    </w:p>
    <w:p w:rsidR="005A172B" w:rsidRDefault="005A172B" w:rsidP="00585F61">
      <w:pPr>
        <w:spacing w:after="0" w:line="240" w:lineRule="auto"/>
        <w:rPr>
          <w:rFonts w:ascii="Consolas" w:hAnsi="Consolas" w:cs="Consolas"/>
          <w:sz w:val="24"/>
          <w:szCs w:val="16"/>
        </w:rPr>
      </w:pPr>
    </w:p>
    <w:p w:rsidR="003D1B83" w:rsidRPr="006835B7" w:rsidRDefault="008134FD" w:rsidP="00585F61">
      <w:pPr>
        <w:spacing w:after="0" w:line="240" w:lineRule="auto"/>
        <w:rPr>
          <w:rFonts w:ascii="Consolas" w:hAnsi="Consolas" w:cs="Consolas"/>
          <w:sz w:val="24"/>
          <w:szCs w:val="16"/>
        </w:rPr>
      </w:pPr>
      <w:r>
        <w:rPr>
          <w:rFonts w:ascii="Consolas" w:hAnsi="Consolas" w:cs="Consolas"/>
          <w:sz w:val="24"/>
          <w:szCs w:val="16"/>
        </w:rPr>
        <w:t>Assign_4</w:t>
      </w:r>
      <w:r w:rsidR="00585F61" w:rsidRPr="006835B7">
        <w:rPr>
          <w:rFonts w:ascii="Consolas" w:hAnsi="Consolas" w:cs="Consolas"/>
          <w:sz w:val="24"/>
          <w:szCs w:val="16"/>
        </w:rPr>
        <w:t>_1</w:t>
      </w:r>
      <w:r w:rsidR="003D1B83" w:rsidRPr="006835B7">
        <w:rPr>
          <w:rFonts w:ascii="Consolas" w:hAnsi="Consolas" w:cs="Consolas"/>
          <w:sz w:val="24"/>
          <w:szCs w:val="16"/>
        </w:rPr>
        <w:t>.out</w:t>
      </w: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85F61" w:rsidRPr="006835B7" w:rsidRDefault="00585F61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  <w:r w:rsidRPr="006835B7">
        <w:rPr>
          <w:rFonts w:ascii="Consolas" w:hAnsi="Consolas" w:cs="Consolas"/>
          <w:sz w:val="18"/>
          <w:szCs w:val="16"/>
        </w:rPr>
        <w:t>!************************************************************************</w:t>
      </w:r>
    </w:p>
    <w:p w:rsidR="00F70F09" w:rsidRPr="006835B7" w:rsidRDefault="00F70F09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8134FD" w:rsidP="00F70F09">
      <w:pPr>
        <w:spacing w:after="0" w:line="240" w:lineRule="auto"/>
        <w:rPr>
          <w:rFonts w:ascii="Consolas" w:hAnsi="Consolas" w:cs="Consolas"/>
          <w:sz w:val="24"/>
          <w:szCs w:val="16"/>
        </w:rPr>
      </w:pPr>
      <w:r>
        <w:rPr>
          <w:rFonts w:ascii="Consolas" w:hAnsi="Consolas" w:cs="Consolas"/>
          <w:sz w:val="24"/>
          <w:szCs w:val="16"/>
        </w:rPr>
        <w:t>Assign_4</w:t>
      </w:r>
      <w:r w:rsidR="00F70F09" w:rsidRPr="006835B7">
        <w:rPr>
          <w:rFonts w:ascii="Consolas" w:hAnsi="Consolas" w:cs="Consolas"/>
          <w:sz w:val="24"/>
          <w:szCs w:val="16"/>
        </w:rPr>
        <w:t>_2.out</w:t>
      </w:r>
    </w:p>
    <w:p w:rsidR="00F70F09" w:rsidRPr="006835B7" w:rsidRDefault="00F70F09" w:rsidP="00F70F09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F70F09" w:rsidRPr="006835B7" w:rsidRDefault="00F70F09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A170D6" w:rsidRPr="006835B7" w:rsidRDefault="00A170D6" w:rsidP="00585F61">
      <w:pPr>
        <w:spacing w:after="0" w:line="240" w:lineRule="auto"/>
        <w:rPr>
          <w:rFonts w:ascii="Consolas" w:hAnsi="Consolas" w:cs="Consolas"/>
          <w:sz w:val="32"/>
          <w:szCs w:val="16"/>
        </w:rPr>
      </w:pPr>
      <w:r w:rsidRPr="006835B7">
        <w:rPr>
          <w:rFonts w:ascii="Consolas" w:hAnsi="Consolas" w:cs="Consolas"/>
          <w:sz w:val="32"/>
          <w:szCs w:val="16"/>
        </w:rPr>
        <w:t>End of week assignment</w:t>
      </w:r>
      <w:r w:rsidR="006F70A4" w:rsidRPr="006835B7">
        <w:rPr>
          <w:rFonts w:ascii="Consolas" w:hAnsi="Consolas" w:cs="Consolas"/>
          <w:sz w:val="32"/>
          <w:szCs w:val="16"/>
        </w:rPr>
        <w:t xml:space="preserve"> questions</w:t>
      </w:r>
    </w:p>
    <w:p w:rsidR="000F6B25" w:rsidRDefault="000F6B25" w:rsidP="00585F61">
      <w:pPr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A172B" w:rsidRDefault="005A172B" w:rsidP="005A172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Integer or real</w:t>
      </w:r>
    </w:p>
    <w:p w:rsidR="005A172B" w:rsidRDefault="005A172B" w:rsidP="005A172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1</w:t>
      </w:r>
    </w:p>
    <w:p w:rsidR="005A172B" w:rsidRDefault="005A172B" w:rsidP="005A172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3</w:t>
      </w:r>
    </w:p>
    <w:p w:rsidR="008134FD" w:rsidRDefault="008134FD" w:rsidP="008134F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5A172B" w:rsidRDefault="008134FD" w:rsidP="005A172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4</w:t>
      </w:r>
    </w:p>
    <w:p w:rsidR="008134FD" w:rsidRDefault="008134FD" w:rsidP="008134F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4</w:t>
      </w:r>
    </w:p>
    <w:p w:rsidR="008134FD" w:rsidRDefault="008134FD" w:rsidP="008134F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12</w:t>
      </w:r>
    </w:p>
    <w:p w:rsidR="008134FD" w:rsidRDefault="008134FD" w:rsidP="008134F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60</w:t>
      </w:r>
    </w:p>
    <w:p w:rsidR="008134FD" w:rsidRPr="005A172B" w:rsidRDefault="008134FD" w:rsidP="008134FD">
      <w:pPr>
        <w:pStyle w:val="ListParagraph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240</w:t>
      </w:r>
    </w:p>
    <w:sectPr w:rsidR="008134FD" w:rsidRPr="005A17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72B" w:rsidRDefault="005A172B" w:rsidP="00A170D6">
      <w:pPr>
        <w:spacing w:after="0" w:line="240" w:lineRule="auto"/>
      </w:pPr>
      <w:r>
        <w:separator/>
      </w:r>
    </w:p>
  </w:endnote>
  <w:endnote w:type="continuationSeparator" w:id="0">
    <w:p w:rsidR="005A172B" w:rsidRDefault="005A172B" w:rsidP="00A1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FD" w:rsidRDefault="009A40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FD" w:rsidRDefault="009A40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FD" w:rsidRDefault="009A40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72B" w:rsidRDefault="005A172B" w:rsidP="00A170D6">
      <w:pPr>
        <w:spacing w:after="0" w:line="240" w:lineRule="auto"/>
      </w:pPr>
      <w:r>
        <w:separator/>
      </w:r>
    </w:p>
  </w:footnote>
  <w:footnote w:type="continuationSeparator" w:id="0">
    <w:p w:rsidR="005A172B" w:rsidRDefault="005A172B" w:rsidP="00A17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FD" w:rsidRDefault="009A40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72B" w:rsidRPr="005A172B" w:rsidRDefault="005A172B">
    <w:pPr>
      <w:pStyle w:val="Header"/>
      <w:rPr>
        <w:b/>
        <w:lang w:val="fr-FR"/>
      </w:rPr>
    </w:pPr>
    <w:r w:rsidRPr="005A172B">
      <w:rPr>
        <w:b/>
        <w:lang w:val="fr-FR"/>
      </w:rPr>
      <w:t>Navrit Bal    njsb2</w:t>
    </w:r>
    <w:r w:rsidRPr="005A172B">
      <w:rPr>
        <w:b/>
        <w:lang w:val="fr-FR"/>
      </w:rPr>
      <w:tab/>
      <w:t>PH302</w:t>
    </w:r>
    <w:r w:rsidRPr="005A172B">
      <w:rPr>
        <w:b/>
        <w:lang w:val="fr-FR"/>
      </w:rPr>
      <w:tab/>
      <w:t xml:space="preserve"> Page </w:t>
    </w:r>
    <w:r w:rsidRPr="00F70F09">
      <w:rPr>
        <w:b/>
      </w:rPr>
      <w:fldChar w:fldCharType="begin"/>
    </w:r>
    <w:r w:rsidRPr="005A172B">
      <w:rPr>
        <w:b/>
        <w:lang w:val="fr-FR"/>
      </w:rPr>
      <w:instrText xml:space="preserve"> PAGE   \* MERGEFORMAT </w:instrText>
    </w:r>
    <w:r w:rsidRPr="00F70F09">
      <w:rPr>
        <w:b/>
      </w:rPr>
      <w:fldChar w:fldCharType="separate"/>
    </w:r>
    <w:r w:rsidR="009A40FD">
      <w:rPr>
        <w:b/>
        <w:noProof/>
        <w:lang w:val="fr-FR"/>
      </w:rPr>
      <w:t>1</w:t>
    </w:r>
    <w:r w:rsidRPr="00F70F09">
      <w:rPr>
        <w:b/>
        <w:noProof/>
      </w:rPr>
      <w:fldChar w:fldCharType="end"/>
    </w:r>
    <w:r w:rsidRPr="005A172B">
      <w:rPr>
        <w:b/>
        <w:noProof/>
        <w:lang w:val="fr-FR"/>
      </w:rPr>
      <w:t xml:space="preserve">/4   </w:t>
    </w:r>
    <w:r w:rsidR="009A40FD">
      <w:rPr>
        <w:b/>
        <w:lang w:val="fr-FR"/>
      </w:rPr>
      <w:t>01</w:t>
    </w:r>
    <w:bookmarkStart w:id="0" w:name="_GoBack"/>
    <w:bookmarkEnd w:id="0"/>
    <w:r w:rsidRPr="005A172B">
      <w:rPr>
        <w:b/>
        <w:lang w:val="fr-FR"/>
      </w:rPr>
      <w:t>/0</w:t>
    </w:r>
    <w:r w:rsidR="009A40FD">
      <w:rPr>
        <w:b/>
        <w:lang w:val="fr-FR"/>
      </w:rPr>
      <w:t>2</w:t>
    </w:r>
    <w:r w:rsidRPr="005A172B">
      <w:rPr>
        <w:b/>
        <w:lang w:val="fr-FR"/>
      </w:rPr>
      <w:t>/2013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FD" w:rsidRDefault="009A40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5C54"/>
    <w:multiLevelType w:val="hybridMultilevel"/>
    <w:tmpl w:val="697E8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25"/>
    <w:rsid w:val="000F6B25"/>
    <w:rsid w:val="002466DA"/>
    <w:rsid w:val="003D1B83"/>
    <w:rsid w:val="004B054B"/>
    <w:rsid w:val="00585F61"/>
    <w:rsid w:val="005A172B"/>
    <w:rsid w:val="006835B7"/>
    <w:rsid w:val="006F70A4"/>
    <w:rsid w:val="007261DD"/>
    <w:rsid w:val="008134FD"/>
    <w:rsid w:val="0086200A"/>
    <w:rsid w:val="008801E6"/>
    <w:rsid w:val="008A510D"/>
    <w:rsid w:val="009A40FD"/>
    <w:rsid w:val="00A166A9"/>
    <w:rsid w:val="00A170D6"/>
    <w:rsid w:val="00BC28A6"/>
    <w:rsid w:val="00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D6"/>
  </w:style>
  <w:style w:type="paragraph" w:styleId="Footer">
    <w:name w:val="footer"/>
    <w:basedOn w:val="Normal"/>
    <w:link w:val="Foot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D6"/>
  </w:style>
  <w:style w:type="paragraph" w:styleId="BalloonText">
    <w:name w:val="Balloon Text"/>
    <w:basedOn w:val="Normal"/>
    <w:link w:val="BalloonTextChar"/>
    <w:uiPriority w:val="99"/>
    <w:semiHidden/>
    <w:unhideWhenUsed/>
    <w:rsid w:val="003D1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D6"/>
  </w:style>
  <w:style w:type="paragraph" w:styleId="Footer">
    <w:name w:val="footer"/>
    <w:basedOn w:val="Normal"/>
    <w:link w:val="Foot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D6"/>
  </w:style>
  <w:style w:type="paragraph" w:styleId="BalloonText">
    <w:name w:val="Balloon Text"/>
    <w:basedOn w:val="Normal"/>
    <w:link w:val="BalloonTextChar"/>
    <w:uiPriority w:val="99"/>
    <w:semiHidden/>
    <w:unhideWhenUsed/>
    <w:rsid w:val="003D1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4F4B72B5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N.J.S.Bal</dc:creator>
  <cp:keywords/>
  <dc:description/>
  <cp:lastModifiedBy>N.J.S.Bal</cp:lastModifiedBy>
  <cp:revision>8</cp:revision>
  <cp:lastPrinted>2013-01-25T14:46:00Z</cp:lastPrinted>
  <dcterms:created xsi:type="dcterms:W3CDTF">2013-01-26T16:51:00Z</dcterms:created>
  <dcterms:modified xsi:type="dcterms:W3CDTF">2013-02-01T15:54:00Z</dcterms:modified>
</cp:coreProperties>
</file>